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9A3" w:rsidRDefault="005F19A3">
      <w:pPr>
        <w:tabs>
          <w:tab w:val="right" w:pos="10800"/>
        </w:tabs>
        <w:rPr>
          <w:b/>
          <w:bCs/>
          <w:sz w:val="36"/>
          <w:szCs w:val="24"/>
        </w:rPr>
      </w:pPr>
      <w:r>
        <w:rPr>
          <w:b/>
          <w:bCs/>
          <w:noProof/>
          <w:sz w:val="36"/>
          <w:szCs w:val="24"/>
          <w:lang w:val="de-AT" w:eastAsia="de-AT"/>
        </w:rPr>
        <w:drawing>
          <wp:inline distT="0" distB="0" distL="0" distR="0">
            <wp:extent cx="847583" cy="862994"/>
            <wp:effectExtent l="19050" t="0" r="0" b="0"/>
            <wp:docPr id="1" name="Grafik 0" descr="BULME_Logo_Original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LME_Logo_Original.jpg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987" cy="86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A3" w:rsidRDefault="005F19A3">
      <w:pPr>
        <w:tabs>
          <w:tab w:val="right" w:pos="10800"/>
        </w:tabs>
        <w:rPr>
          <w:b/>
          <w:bCs/>
          <w:sz w:val="36"/>
          <w:szCs w:val="24"/>
        </w:rPr>
      </w:pPr>
    </w:p>
    <w:p w:rsidR="00F91601" w:rsidRPr="005F19A3" w:rsidRDefault="00F91601">
      <w:pPr>
        <w:tabs>
          <w:tab w:val="right" w:pos="10800"/>
        </w:tabs>
        <w:rPr>
          <w:rFonts w:ascii="Verdana" w:hAnsi="Verdana"/>
          <w:b/>
          <w:bCs/>
          <w:sz w:val="36"/>
          <w:szCs w:val="24"/>
          <w:u w:val="single"/>
        </w:rPr>
      </w:pPr>
      <w:r w:rsidRPr="005F19A3">
        <w:rPr>
          <w:rFonts w:ascii="Verdana" w:hAnsi="Verdana"/>
          <w:b/>
          <w:color w:val="808080"/>
          <w:sz w:val="56"/>
          <w:szCs w:val="24"/>
          <w:u w:val="single"/>
        </w:rPr>
        <w:t>ARBEITSZEITNACHWEIS</w:t>
      </w:r>
    </w:p>
    <w:p w:rsidR="00F91601" w:rsidRDefault="00F91601">
      <w:pPr>
        <w:rPr>
          <w:b/>
          <w:bCs/>
          <w:i/>
          <w:iCs/>
        </w:rPr>
      </w:pPr>
    </w:p>
    <w:p w:rsidR="005F19A3" w:rsidRDefault="005F19A3">
      <w:pPr>
        <w:rPr>
          <w:rFonts w:ascii="Verdana" w:hAnsi="Verdana"/>
          <w:b/>
          <w:bCs/>
          <w:sz w:val="36"/>
          <w:szCs w:val="24"/>
        </w:rPr>
      </w:pPr>
    </w:p>
    <w:p w:rsidR="00F91601" w:rsidRPr="005F19A3" w:rsidRDefault="005F19A3">
      <w:pPr>
        <w:rPr>
          <w:rFonts w:ascii="Verdana" w:hAnsi="Verdana"/>
        </w:rPr>
      </w:pPr>
      <w:r w:rsidRPr="005F19A3">
        <w:rPr>
          <w:rFonts w:ascii="Verdana" w:hAnsi="Verdana"/>
          <w:b/>
          <w:bCs/>
          <w:sz w:val="36"/>
          <w:szCs w:val="24"/>
        </w:rPr>
        <w:t>3ABCHEL</w:t>
      </w:r>
    </w:p>
    <w:p w:rsidR="005F19A3" w:rsidRDefault="005F19A3" w:rsidP="005F19A3">
      <w:pPr>
        <w:rPr>
          <w:rFonts w:ascii="Verdana" w:hAnsi="Verdana"/>
          <w:b/>
          <w:sz w:val="40"/>
          <w:szCs w:val="40"/>
        </w:rPr>
      </w:pPr>
    </w:p>
    <w:p w:rsidR="00F91601" w:rsidRPr="002052D8" w:rsidRDefault="002052D8" w:rsidP="005F19A3">
      <w:pPr>
        <w:rPr>
          <w:rFonts w:ascii="Verdana" w:hAnsi="Verdana"/>
          <w:b/>
          <w:sz w:val="40"/>
          <w:szCs w:val="40"/>
        </w:rPr>
      </w:pPr>
      <w:proofErr w:type="spellStart"/>
      <w:r w:rsidRPr="002052D8">
        <w:rPr>
          <w:rFonts w:ascii="Verdana" w:hAnsi="Verdana"/>
          <w:b/>
          <w:sz w:val="40"/>
          <w:szCs w:val="40"/>
        </w:rPr>
        <w:t>Werkstättenprojekt</w:t>
      </w:r>
      <w:proofErr w:type="spellEnd"/>
      <w:r w:rsidR="00133347">
        <w:rPr>
          <w:rFonts w:ascii="Verdana" w:hAnsi="Verdana"/>
          <w:b/>
          <w:sz w:val="40"/>
          <w:szCs w:val="40"/>
        </w:rPr>
        <w:t xml:space="preserve"> 20</w:t>
      </w:r>
      <w:r w:rsidR="00FF5AE3">
        <w:rPr>
          <w:rFonts w:ascii="Verdana" w:hAnsi="Verdana"/>
          <w:b/>
          <w:sz w:val="40"/>
          <w:szCs w:val="40"/>
        </w:rPr>
        <w:t>16/2017</w:t>
      </w:r>
    </w:p>
    <w:p w:rsidR="00F91601" w:rsidRDefault="00F91601"/>
    <w:p w:rsidR="00F91601" w:rsidRDefault="00F91601"/>
    <w:p w:rsidR="00F91601" w:rsidRDefault="00F91601"/>
    <w:p w:rsidR="002052D8" w:rsidRDefault="002052D8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before="80" w:after="40"/>
      </w:pPr>
      <w:r>
        <w:rPr>
          <w:b/>
          <w:bCs/>
        </w:rPr>
        <w:t>Projekt</w:t>
      </w:r>
      <w:r w:rsidR="00F91601">
        <w:rPr>
          <w:b/>
          <w:bCs/>
        </w:rPr>
        <w:t>name:</w:t>
      </w:r>
      <w:r w:rsidR="00F91601">
        <w:t xml:space="preserve">  </w:t>
      </w:r>
      <w:r w:rsidR="009716DD">
        <w:t>LED – Matrix + Controller</w:t>
      </w:r>
      <w:r w:rsidR="00F91601">
        <w:tab/>
      </w:r>
    </w:p>
    <w:p w:rsidR="002052D8" w:rsidRPr="002052D8" w:rsidRDefault="002052D8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before="80" w:after="40"/>
        <w:rPr>
          <w:b/>
        </w:rPr>
      </w:pPr>
      <w:r>
        <w:rPr>
          <w:b/>
          <w:bCs/>
        </w:rPr>
        <w:t>Datum:</w:t>
      </w:r>
      <w:r w:rsidR="00F91601">
        <w:t xml:space="preserve">  </w:t>
      </w:r>
      <w:r w:rsidR="009716DD">
        <w:t>03.03.2017</w:t>
      </w:r>
      <w:r w:rsidR="00F91601">
        <w:tab/>
      </w:r>
      <w:r w:rsidRPr="002052D8">
        <w:rPr>
          <w:b/>
        </w:rPr>
        <w:t xml:space="preserve">KW: </w:t>
      </w:r>
      <w:r w:rsidR="009716DD">
        <w:rPr>
          <w:b/>
        </w:rPr>
        <w:t>09</w:t>
      </w:r>
    </w:p>
    <w:p w:rsidR="00F91601" w:rsidRDefault="002052D8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before="80" w:after="40"/>
      </w:pPr>
      <w:r>
        <w:rPr>
          <w:b/>
          <w:bCs/>
        </w:rPr>
        <w:t>Status:</w:t>
      </w:r>
      <w:r w:rsidR="00F91601">
        <w:t xml:space="preserve">  </w:t>
      </w:r>
      <w:r w:rsidR="009716DD">
        <w:t>Projektstart und Definition</w:t>
      </w:r>
      <w:r w:rsidR="00F91601">
        <w:tab/>
        <w:t xml:space="preserve"> </w:t>
      </w:r>
    </w:p>
    <w:p w:rsidR="00F91601" w:rsidRDefault="00F91601"/>
    <w:p w:rsidR="00F91601" w:rsidRDefault="00F91601"/>
    <w:p w:rsidR="00F91601" w:rsidRDefault="00F91601"/>
    <w:p w:rsidR="00F91601" w:rsidRDefault="00F91601"/>
    <w:tbl>
      <w:tblPr>
        <w:tblW w:w="10564" w:type="dxa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216" w:type="dxa"/>
          <w:bottom w:w="72" w:type="dxa"/>
          <w:right w:w="216" w:type="dxa"/>
        </w:tblCellMar>
        <w:tblLook w:val="0000" w:firstRow="0" w:lastRow="0" w:firstColumn="0" w:lastColumn="0" w:noHBand="0" w:noVBand="0"/>
      </w:tblPr>
      <w:tblGrid>
        <w:gridCol w:w="1297"/>
        <w:gridCol w:w="2038"/>
        <w:gridCol w:w="634"/>
        <w:gridCol w:w="4469"/>
        <w:gridCol w:w="2126"/>
      </w:tblGrid>
      <w:tr w:rsidR="002052D8" w:rsidTr="002052D8">
        <w:trPr>
          <w:cantSplit/>
          <w:trHeight w:val="460"/>
        </w:trPr>
        <w:tc>
          <w:tcPr>
            <w:tcW w:w="333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2D8" w:rsidRDefault="002052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510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2D8" w:rsidRDefault="002052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Durchgeführte Arbeiten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2D8" w:rsidRDefault="002052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Arbeitszeit</w:t>
            </w:r>
          </w:p>
        </w:tc>
      </w:tr>
      <w:tr w:rsidR="002052D8" w:rsidTr="002052D8">
        <w:trPr>
          <w:cantSplit/>
          <w:trHeight w:val="1074"/>
        </w:trPr>
        <w:tc>
          <w:tcPr>
            <w:tcW w:w="33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52D8" w:rsidRDefault="009716DD">
            <w:pPr>
              <w:jc w:val="center"/>
            </w:pPr>
            <w:r>
              <w:t>Mujic Haris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52D8" w:rsidRDefault="009716DD">
            <w:pPr>
              <w:jc w:val="center"/>
            </w:pPr>
            <w:r>
              <w:t>Projektfindung, Erstellung der Materialliste, Arbeitsteilung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52D8" w:rsidRDefault="009716DD">
            <w:pPr>
              <w:jc w:val="center"/>
            </w:pPr>
            <w:r>
              <w:t>8 h</w:t>
            </w:r>
          </w:p>
        </w:tc>
      </w:tr>
      <w:tr w:rsidR="009716DD" w:rsidTr="002052D8">
        <w:trPr>
          <w:cantSplit/>
          <w:trHeight w:val="1074"/>
        </w:trPr>
        <w:tc>
          <w:tcPr>
            <w:tcW w:w="33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16DD" w:rsidRDefault="009716DD">
            <w:pPr>
              <w:jc w:val="center"/>
            </w:pPr>
            <w:proofErr w:type="spellStart"/>
            <w:r>
              <w:t>Kerschner</w:t>
            </w:r>
            <w:proofErr w:type="spellEnd"/>
            <w:r>
              <w:t xml:space="preserve"> Luca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16DD" w:rsidRDefault="009716DD" w:rsidP="00551EC3">
            <w:pPr>
              <w:jc w:val="center"/>
            </w:pPr>
            <w:r>
              <w:t>Projektfindung, Erstellung der Materialliste,  Arbeitsteilung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16DD" w:rsidRDefault="009716DD">
            <w:pPr>
              <w:jc w:val="center"/>
            </w:pPr>
            <w:r>
              <w:t>8 h</w:t>
            </w:r>
          </w:p>
        </w:tc>
      </w:tr>
      <w:tr w:rsidR="009716DD" w:rsidTr="002052D8">
        <w:trPr>
          <w:cantSplit/>
          <w:trHeight w:val="1074"/>
        </w:trPr>
        <w:tc>
          <w:tcPr>
            <w:tcW w:w="33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16DD" w:rsidRDefault="009716DD">
            <w:pPr>
              <w:jc w:val="center"/>
            </w:pPr>
            <w:proofErr w:type="spellStart"/>
            <w:r>
              <w:t>Karayanov</w:t>
            </w:r>
            <w:proofErr w:type="spellEnd"/>
            <w:r>
              <w:t xml:space="preserve"> Vitaliy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16DD" w:rsidRDefault="009716DD" w:rsidP="00551EC3">
            <w:pPr>
              <w:jc w:val="center"/>
            </w:pPr>
            <w:r>
              <w:t xml:space="preserve">Projektfindung, Erstellung der Materialliste, Arbeitsteilung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16DD" w:rsidRDefault="009716DD">
            <w:pPr>
              <w:jc w:val="center"/>
            </w:pPr>
            <w:r>
              <w:t>8 h</w:t>
            </w:r>
          </w:p>
        </w:tc>
      </w:tr>
      <w:tr w:rsidR="009716DD" w:rsidTr="002052D8">
        <w:trPr>
          <w:cantSplit/>
          <w:trHeight w:val="1074"/>
        </w:trPr>
        <w:tc>
          <w:tcPr>
            <w:tcW w:w="33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16DD" w:rsidRDefault="009716DD">
            <w:pPr>
              <w:jc w:val="center"/>
            </w:pPr>
            <w:r>
              <w:t xml:space="preserve">Auer </w:t>
            </w:r>
            <w:r>
              <w:t>Julian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16DD" w:rsidRDefault="009716DD" w:rsidP="00551EC3">
            <w:pPr>
              <w:jc w:val="center"/>
            </w:pPr>
            <w:r>
              <w:t xml:space="preserve">Projektfindung, Erstellung der Materialliste, Arbeitsteilung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16DD" w:rsidRDefault="009716DD">
            <w:pPr>
              <w:jc w:val="center"/>
            </w:pPr>
            <w:r>
              <w:t>8 h</w:t>
            </w:r>
          </w:p>
        </w:tc>
      </w:tr>
      <w:tr w:rsidR="009716DD" w:rsidTr="002052D8">
        <w:trPr>
          <w:cantSplit/>
          <w:trHeight w:val="1074"/>
        </w:trPr>
        <w:tc>
          <w:tcPr>
            <w:tcW w:w="33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16DD" w:rsidRDefault="009716DD">
            <w:pPr>
              <w:jc w:val="center"/>
            </w:pPr>
            <w:r>
              <w:t xml:space="preserve">Pucher </w:t>
            </w:r>
            <w:r>
              <w:t>Jonas</w:t>
            </w:r>
          </w:p>
          <w:p w:rsidR="009716DD" w:rsidRDefault="009716DD">
            <w:pPr>
              <w:jc w:val="center"/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16DD" w:rsidRDefault="009716DD" w:rsidP="00551EC3">
            <w:pPr>
              <w:jc w:val="center"/>
            </w:pPr>
            <w:r>
              <w:t>Projektfindung, Erstellung der Materialliste,  Arbeitsteilung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16DD" w:rsidRDefault="009716DD">
            <w:pPr>
              <w:jc w:val="center"/>
            </w:pPr>
            <w:r>
              <w:t>8 h</w:t>
            </w:r>
          </w:p>
          <w:p w:rsidR="009716DD" w:rsidRDefault="009716DD">
            <w:pPr>
              <w:jc w:val="center"/>
            </w:pPr>
          </w:p>
          <w:p w:rsidR="009716DD" w:rsidRDefault="009716DD">
            <w:pPr>
              <w:jc w:val="center"/>
            </w:pPr>
          </w:p>
          <w:p w:rsidR="009716DD" w:rsidRDefault="009716DD" w:rsidP="009716DD"/>
          <w:p w:rsidR="009716DD" w:rsidRDefault="009716DD" w:rsidP="009716DD"/>
        </w:tc>
      </w:tr>
      <w:tr w:rsidR="009716DD" w:rsidTr="002052D8">
        <w:trPr>
          <w:cantSplit/>
          <w:trHeight w:val="1074"/>
        </w:trPr>
        <w:tc>
          <w:tcPr>
            <w:tcW w:w="33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16DD" w:rsidRDefault="009716DD">
            <w:pPr>
              <w:jc w:val="center"/>
            </w:pPr>
            <w:r>
              <w:t xml:space="preserve">Bauer </w:t>
            </w:r>
            <w:r>
              <w:t>Roman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16DD" w:rsidRDefault="009716DD" w:rsidP="00551EC3">
            <w:pPr>
              <w:jc w:val="center"/>
            </w:pPr>
            <w:r>
              <w:t xml:space="preserve">Projektfindung, Erstellung der Materialliste, Arbeitsteilung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16DD" w:rsidRDefault="009716DD">
            <w:pPr>
              <w:jc w:val="center"/>
            </w:pPr>
            <w:r>
              <w:t>8 h</w:t>
            </w:r>
          </w:p>
        </w:tc>
      </w:tr>
      <w:tr w:rsidR="009716DD" w:rsidTr="002052D8">
        <w:trPr>
          <w:cantSplit/>
          <w:trHeight w:val="460"/>
        </w:trPr>
        <w:tc>
          <w:tcPr>
            <w:tcW w:w="12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16DD" w:rsidRDefault="009716DD">
            <w:pPr>
              <w:jc w:val="right"/>
            </w:pPr>
          </w:p>
        </w:tc>
        <w:tc>
          <w:tcPr>
            <w:tcW w:w="267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16DD" w:rsidRDefault="009716DD">
            <w:pPr>
              <w:jc w:val="right"/>
            </w:pPr>
          </w:p>
        </w:tc>
        <w:tc>
          <w:tcPr>
            <w:tcW w:w="4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6DD" w:rsidRDefault="009716DD">
            <w:pPr>
              <w:jc w:val="center"/>
            </w:pPr>
            <w:r>
              <w:t>Gesamt - Personalstunden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6DD" w:rsidRDefault="009716DD">
            <w:pPr>
              <w:jc w:val="center"/>
            </w:pPr>
            <w:r>
              <w:t>48 h</w:t>
            </w:r>
          </w:p>
        </w:tc>
      </w:tr>
    </w:tbl>
    <w:p w:rsidR="00F91601" w:rsidRDefault="00F91601"/>
    <w:p w:rsidR="00F91601" w:rsidRDefault="00F91601"/>
    <w:p w:rsidR="00F91601" w:rsidRDefault="00F91601"/>
    <w:p w:rsidR="00F91601" w:rsidRDefault="00F91601">
      <w:pPr>
        <w:pBdr>
          <w:bottom w:val="single" w:sz="4" w:space="1" w:color="auto"/>
          <w:between w:val="single" w:sz="4" w:space="1" w:color="auto"/>
        </w:pBdr>
        <w:tabs>
          <w:tab w:val="left" w:pos="7920"/>
        </w:tabs>
        <w:spacing w:before="80" w:after="40"/>
      </w:pPr>
      <w:r>
        <w:t xml:space="preserve">Unterschrift </w:t>
      </w:r>
      <w:r w:rsidR="002052D8">
        <w:t>Projektleiter:</w:t>
      </w:r>
      <w:r>
        <w:t xml:space="preserve"> </w:t>
      </w:r>
      <w:r>
        <w:tab/>
        <w:t xml:space="preserve">Datum: </w:t>
      </w:r>
      <w:bookmarkStart w:id="0" w:name="_GoBack"/>
      <w:bookmarkEnd w:id="0"/>
    </w:p>
    <w:sectPr w:rsidR="00F91601" w:rsidSect="002052D8">
      <w:pgSz w:w="11907" w:h="16839" w:code="9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ignoreMixedContent/>
  <w:alwaysShowPlaceholderText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D7B"/>
    <w:rsid w:val="00133347"/>
    <w:rsid w:val="002052D8"/>
    <w:rsid w:val="005A0F26"/>
    <w:rsid w:val="005F19A3"/>
    <w:rsid w:val="009716DD"/>
    <w:rsid w:val="009E5FE7"/>
    <w:rsid w:val="00F91601"/>
    <w:rsid w:val="00FD6D7B"/>
    <w:rsid w:val="00FF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 w:cs="Arial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rsid w:val="005F19A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F19A3"/>
    <w:rPr>
      <w:rFonts w:ascii="Tahoma" w:hAnsi="Tahoma" w:cs="Tahoma"/>
      <w:sz w:val="16"/>
      <w:szCs w:val="16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 w:cs="Arial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rsid w:val="005F19A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F19A3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t\AppData\Roaming\Microsoft\Templates\Time%20sheet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 sheet</Template>
  <TotalTime>0</TotalTime>
  <Pages>2</Pages>
  <Words>106</Words>
  <Characters>672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 Köberl</dc:creator>
  <cp:lastModifiedBy>user</cp:lastModifiedBy>
  <cp:revision>2</cp:revision>
  <dcterms:created xsi:type="dcterms:W3CDTF">2017-03-03T13:38:00Z</dcterms:created>
  <dcterms:modified xsi:type="dcterms:W3CDTF">2017-03-03T13:38:00Z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TC062563481031</vt:lpwstr>
  </property>
</Properties>
</file>